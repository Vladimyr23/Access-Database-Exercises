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52" w:rsidRPr="00C13A51" w:rsidRDefault="008A6417">
      <w:pPr>
        <w:pStyle w:val="Heading1"/>
        <w:rPr>
          <w:rFonts w:ascii="Century Gothic" w:hAnsi="Century Gothic"/>
          <w:sz w:val="24"/>
          <w:szCs w:val="24"/>
        </w:rPr>
      </w:pPr>
      <w:r w:rsidRPr="00C13A51">
        <w:rPr>
          <w:rFonts w:ascii="Century Gothic" w:hAnsi="Century Gothic"/>
          <w:sz w:val="24"/>
          <w:szCs w:val="24"/>
        </w:rPr>
        <w:t>A</w:t>
      </w:r>
      <w:r w:rsidR="00CD785D" w:rsidRPr="00C13A51">
        <w:rPr>
          <w:rFonts w:ascii="Century Gothic" w:hAnsi="Century Gothic"/>
          <w:sz w:val="24"/>
          <w:szCs w:val="24"/>
        </w:rPr>
        <w:t>ssessment Task Instructions</w:t>
      </w:r>
    </w:p>
    <w:p w:rsidR="00840869" w:rsidRPr="00C13A51" w:rsidRDefault="00840869" w:rsidP="00840869">
      <w:pPr>
        <w:pStyle w:val="Default"/>
        <w:rPr>
          <w:rFonts w:ascii="Century Gothic" w:hAnsi="Century Gothic"/>
          <w:b/>
          <w:bCs/>
          <w:sz w:val="22"/>
          <w:szCs w:val="22"/>
        </w:rPr>
      </w:pPr>
      <w:r w:rsidRPr="00C13A51">
        <w:rPr>
          <w:rFonts w:ascii="Century Gothic" w:hAnsi="Century Gothic"/>
          <w:b/>
          <w:bCs/>
          <w:sz w:val="22"/>
          <w:szCs w:val="22"/>
        </w:rPr>
        <w:t xml:space="preserve">Outcome covered 3 </w:t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8"/>
          <w:szCs w:val="28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8"/>
          <w:szCs w:val="28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You are required to develop the front end for a database for the attached scenario using the given data model. </w:t>
      </w:r>
    </w:p>
    <w:p w:rsidR="00790870" w:rsidRPr="00C13A51" w:rsidRDefault="00790870" w:rsidP="00840869">
      <w:pPr>
        <w:pStyle w:val="Default"/>
        <w:rPr>
          <w:rFonts w:ascii="Century Gothic" w:hAnsi="Century Gothic"/>
          <w:sz w:val="23"/>
          <w:szCs w:val="23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The database developed should use appropriate fields from the given data model and provide the following facilities to the user: </w:t>
      </w:r>
    </w:p>
    <w:p w:rsidR="00840869" w:rsidRPr="00C13A51" w:rsidRDefault="00840869" w:rsidP="00840869">
      <w:pPr>
        <w:pStyle w:val="Default"/>
        <w:spacing w:after="46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Appropriate forms for entering data. </w:t>
      </w:r>
    </w:p>
    <w:p w:rsidR="00840869" w:rsidRPr="00C13A51" w:rsidRDefault="00840869" w:rsidP="00840869">
      <w:pPr>
        <w:pStyle w:val="Default"/>
        <w:spacing w:after="46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Appropriate forms for editing data. </w:t>
      </w:r>
    </w:p>
    <w:p w:rsidR="00840869" w:rsidRPr="00C13A51" w:rsidRDefault="00840869" w:rsidP="00840869">
      <w:pPr>
        <w:pStyle w:val="Default"/>
        <w:spacing w:after="46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Appropriate forms for deleting data. </w:t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Appropriate reports for displaying data. </w:t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Once the database has been developed, you should use the given test plan to ensure that the user can: </w:t>
      </w:r>
    </w:p>
    <w:p w:rsidR="00840869" w:rsidRPr="00C13A51" w:rsidRDefault="00840869" w:rsidP="00840869">
      <w:pPr>
        <w:pStyle w:val="Default"/>
        <w:spacing w:after="48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enter data records </w:t>
      </w:r>
    </w:p>
    <w:p w:rsidR="00840869" w:rsidRPr="00C13A51" w:rsidRDefault="00840869" w:rsidP="00840869">
      <w:pPr>
        <w:pStyle w:val="Default"/>
        <w:spacing w:after="48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edit data records </w:t>
      </w:r>
    </w:p>
    <w:p w:rsidR="00840869" w:rsidRPr="00C13A51" w:rsidRDefault="00840869" w:rsidP="00840869">
      <w:pPr>
        <w:pStyle w:val="Default"/>
        <w:spacing w:after="48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delete data records </w:t>
      </w:r>
    </w:p>
    <w:p w:rsidR="00840869" w:rsidRPr="00C13A51" w:rsidRDefault="00840869" w:rsidP="00840869">
      <w:pPr>
        <w:pStyle w:val="Default"/>
        <w:spacing w:after="48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</w:t>
      </w:r>
      <w:proofErr w:type="gramStart"/>
      <w:r w:rsidRPr="00C13A51">
        <w:rPr>
          <w:rFonts w:ascii="Century Gothic" w:hAnsi="Century Gothic"/>
          <w:sz w:val="23"/>
          <w:szCs w:val="23"/>
        </w:rPr>
        <w:t>display</w:t>
      </w:r>
      <w:proofErr w:type="gramEnd"/>
      <w:r w:rsidRPr="00C13A51">
        <w:rPr>
          <w:rFonts w:ascii="Century Gothic" w:hAnsi="Century Gothic"/>
          <w:sz w:val="23"/>
          <w:szCs w:val="23"/>
        </w:rPr>
        <w:t xml:space="preserve"> data records </w:t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</w:t>
      </w:r>
      <w:proofErr w:type="gramStart"/>
      <w:r w:rsidRPr="00C13A51">
        <w:rPr>
          <w:rFonts w:ascii="Century Gothic" w:hAnsi="Century Gothic"/>
          <w:sz w:val="23"/>
          <w:szCs w:val="23"/>
        </w:rPr>
        <w:t>search</w:t>
      </w:r>
      <w:proofErr w:type="gramEnd"/>
      <w:r w:rsidRPr="00C13A51">
        <w:rPr>
          <w:rFonts w:ascii="Century Gothic" w:hAnsi="Century Gothic"/>
          <w:sz w:val="23"/>
          <w:szCs w:val="23"/>
        </w:rPr>
        <w:t xml:space="preserve"> for data records </w:t>
      </w:r>
    </w:p>
    <w:p w:rsidR="00377CCE" w:rsidRPr="00C13A51" w:rsidRDefault="00377CCE">
      <w:pPr>
        <w:ind w:left="360"/>
        <w:rPr>
          <w:rFonts w:ascii="Century Gothic" w:hAnsi="Century Gothic"/>
          <w:szCs w:val="22"/>
        </w:rPr>
      </w:pPr>
    </w:p>
    <w:p w:rsidR="00840869" w:rsidRPr="00C13A51" w:rsidRDefault="00840869">
      <w:pPr>
        <w:rPr>
          <w:rFonts w:ascii="Century Gothic" w:hAnsi="Century Gothic"/>
          <w:szCs w:val="22"/>
        </w:rPr>
      </w:pPr>
      <w:r w:rsidRPr="00C13A51">
        <w:rPr>
          <w:rFonts w:ascii="Century Gothic" w:hAnsi="Century Gothic"/>
          <w:szCs w:val="22"/>
        </w:rPr>
        <w:br w:type="page"/>
      </w:r>
    </w:p>
    <w:p w:rsidR="00840869" w:rsidRPr="00C13A51" w:rsidRDefault="00840869" w:rsidP="00840869">
      <w:pPr>
        <w:pStyle w:val="Default"/>
        <w:rPr>
          <w:rFonts w:ascii="Century Gothic" w:hAnsi="Century Gothic"/>
          <w:b/>
          <w:bCs/>
          <w:sz w:val="23"/>
          <w:szCs w:val="23"/>
        </w:rPr>
      </w:pPr>
      <w:r w:rsidRPr="00C13A51">
        <w:rPr>
          <w:rFonts w:ascii="Century Gothic" w:hAnsi="Century Gothic"/>
          <w:b/>
          <w:bCs/>
          <w:sz w:val="23"/>
          <w:szCs w:val="23"/>
        </w:rPr>
        <w:lastRenderedPageBreak/>
        <w:t xml:space="preserve">Scenario </w:t>
      </w:r>
    </w:p>
    <w:p w:rsidR="00790870" w:rsidRPr="00C13A51" w:rsidRDefault="00790870" w:rsidP="00840869">
      <w:pPr>
        <w:pStyle w:val="Default"/>
        <w:rPr>
          <w:rFonts w:ascii="Century Gothic" w:hAnsi="Century Gothic"/>
          <w:sz w:val="23"/>
          <w:szCs w:val="23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A salesperson currently uses a paper based system to keep track of their clients and the contact calls they have had with them. They would like to replace this system with a computerised system. The new system needs to allow them to: </w:t>
      </w:r>
    </w:p>
    <w:p w:rsidR="00840869" w:rsidRPr="00C13A51" w:rsidRDefault="00840869" w:rsidP="00840869">
      <w:pPr>
        <w:pStyle w:val="Default"/>
        <w:spacing w:after="48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add new customers </w:t>
      </w:r>
    </w:p>
    <w:p w:rsidR="00840869" w:rsidRPr="00C13A51" w:rsidRDefault="00840869" w:rsidP="00840869">
      <w:pPr>
        <w:pStyle w:val="Default"/>
        <w:spacing w:after="48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add new contact call records for existing customers </w:t>
      </w:r>
    </w:p>
    <w:p w:rsidR="00840869" w:rsidRPr="00C13A51" w:rsidRDefault="00840869" w:rsidP="00840869">
      <w:pPr>
        <w:pStyle w:val="Default"/>
        <w:spacing w:after="48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display the contact records for an existing customer </w:t>
      </w:r>
    </w:p>
    <w:p w:rsidR="00840869" w:rsidRPr="00C13A51" w:rsidRDefault="00840869" w:rsidP="00840869">
      <w:pPr>
        <w:pStyle w:val="Default"/>
        <w:spacing w:after="48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display all of the customers </w:t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remove customers </w:t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</w:p>
    <w:p w:rsidR="00790870" w:rsidRPr="00C13A51" w:rsidRDefault="00790870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>The sample information below illustrates the type of information that they would like to store.</w:t>
      </w:r>
    </w:p>
    <w:p w:rsidR="00790870" w:rsidRPr="00C13A51" w:rsidRDefault="00790870" w:rsidP="00840869">
      <w:pPr>
        <w:pStyle w:val="Default"/>
        <w:rPr>
          <w:rFonts w:ascii="Century Gothic" w:hAnsi="Century Gothic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718"/>
        <w:gridCol w:w="1436"/>
        <w:gridCol w:w="1436"/>
        <w:gridCol w:w="718"/>
        <w:gridCol w:w="2718"/>
      </w:tblGrid>
      <w:tr w:rsidR="00840869" w:rsidRPr="00C13A51" w:rsidTr="00C13A51">
        <w:trPr>
          <w:trHeight w:val="112"/>
        </w:trPr>
        <w:tc>
          <w:tcPr>
            <w:tcW w:w="2154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Name </w:t>
            </w:r>
          </w:p>
        </w:tc>
        <w:tc>
          <w:tcPr>
            <w:tcW w:w="2154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Sarah Campbell </w:t>
            </w:r>
          </w:p>
        </w:tc>
        <w:tc>
          <w:tcPr>
            <w:tcW w:w="2154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Home phone </w:t>
            </w:r>
          </w:p>
        </w:tc>
        <w:tc>
          <w:tcPr>
            <w:tcW w:w="271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0141 111111 </w:t>
            </w:r>
          </w:p>
        </w:tc>
      </w:tr>
      <w:tr w:rsidR="00840869" w:rsidRPr="00C13A51" w:rsidTr="00C13A51">
        <w:trPr>
          <w:trHeight w:val="390"/>
        </w:trPr>
        <w:tc>
          <w:tcPr>
            <w:tcW w:w="2154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Address </w:t>
            </w:r>
          </w:p>
        </w:tc>
        <w:tc>
          <w:tcPr>
            <w:tcW w:w="2154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100 Main Street </w:t>
            </w:r>
          </w:p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proofErr w:type="spellStart"/>
            <w:r w:rsidRPr="00C13A51">
              <w:rPr>
                <w:rFonts w:ascii="Century Gothic" w:hAnsi="Century Gothic"/>
                <w:sz w:val="23"/>
                <w:szCs w:val="23"/>
              </w:rPr>
              <w:t>Hyndland</w:t>
            </w:r>
            <w:proofErr w:type="spellEnd"/>
            <w:r w:rsidRPr="00C13A51">
              <w:rPr>
                <w:rFonts w:ascii="Century Gothic" w:hAnsi="Century Gothic"/>
                <w:sz w:val="23"/>
                <w:szCs w:val="23"/>
              </w:rPr>
              <w:t xml:space="preserve"> </w:t>
            </w:r>
          </w:p>
        </w:tc>
        <w:tc>
          <w:tcPr>
            <w:tcW w:w="2154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Mobile phone </w:t>
            </w:r>
          </w:p>
        </w:tc>
        <w:tc>
          <w:tcPr>
            <w:tcW w:w="271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0746 123456 </w:t>
            </w:r>
          </w:p>
        </w:tc>
      </w:tr>
      <w:tr w:rsidR="00840869" w:rsidRPr="00C13A51" w:rsidTr="00C13A51">
        <w:trPr>
          <w:trHeight w:val="112"/>
        </w:trPr>
        <w:tc>
          <w:tcPr>
            <w:tcW w:w="9180" w:type="dxa"/>
            <w:gridSpan w:val="6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E-mail </w:t>
            </w:r>
            <w:r w:rsidRPr="00C13A51">
              <w:rPr>
                <w:rFonts w:ascii="Century Gothic" w:hAnsi="Century Gothic"/>
                <w:sz w:val="23"/>
                <w:szCs w:val="23"/>
              </w:rPr>
              <w:t xml:space="preserve">sarah@campbell.co.uk </w:t>
            </w:r>
          </w:p>
        </w:tc>
      </w:tr>
      <w:tr w:rsidR="00840869" w:rsidRPr="00C13A51" w:rsidTr="00C13A51">
        <w:trPr>
          <w:trHeight w:val="112"/>
        </w:trPr>
        <w:tc>
          <w:tcPr>
            <w:tcW w:w="2154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City </w:t>
            </w:r>
          </w:p>
        </w:tc>
        <w:tc>
          <w:tcPr>
            <w:tcW w:w="2154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Glasgow </w:t>
            </w:r>
          </w:p>
        </w:tc>
        <w:tc>
          <w:tcPr>
            <w:tcW w:w="2154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Postcode </w:t>
            </w:r>
          </w:p>
        </w:tc>
        <w:tc>
          <w:tcPr>
            <w:tcW w:w="271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G1 ABC </w:t>
            </w:r>
          </w:p>
        </w:tc>
      </w:tr>
      <w:tr w:rsidR="00840869" w:rsidRPr="00C13A51" w:rsidTr="00C13A51">
        <w:trPr>
          <w:trHeight w:val="112"/>
        </w:trPr>
        <w:tc>
          <w:tcPr>
            <w:tcW w:w="9180" w:type="dxa"/>
            <w:gridSpan w:val="6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Contact records for </w:t>
            </w:r>
            <w:r w:rsidRPr="00C13A51">
              <w:rPr>
                <w:rFonts w:ascii="Century Gothic" w:hAnsi="Century Gothic"/>
                <w:sz w:val="23"/>
                <w:szCs w:val="23"/>
              </w:rPr>
              <w:t xml:space="preserve">Sarah Campbell </w:t>
            </w:r>
          </w:p>
        </w:tc>
      </w:tr>
      <w:tr w:rsidR="00840869" w:rsidRPr="00C13A51" w:rsidTr="00C13A51">
        <w:trPr>
          <w:trHeight w:val="112"/>
        </w:trPr>
        <w:tc>
          <w:tcPr>
            <w:tcW w:w="2872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Date </w:t>
            </w:r>
          </w:p>
        </w:tc>
        <w:tc>
          <w:tcPr>
            <w:tcW w:w="2872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Type </w:t>
            </w:r>
          </w:p>
        </w:tc>
        <w:tc>
          <w:tcPr>
            <w:tcW w:w="3436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Notes </w:t>
            </w:r>
          </w:p>
        </w:tc>
      </w:tr>
      <w:tr w:rsidR="00840869" w:rsidRPr="00C13A51" w:rsidTr="00C13A51">
        <w:trPr>
          <w:trHeight w:val="250"/>
        </w:trPr>
        <w:tc>
          <w:tcPr>
            <w:tcW w:w="2872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12/12/2012 </w:t>
            </w:r>
          </w:p>
        </w:tc>
        <w:tc>
          <w:tcPr>
            <w:tcW w:w="2872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Phone </w:t>
            </w:r>
          </w:p>
        </w:tc>
        <w:tc>
          <w:tcPr>
            <w:tcW w:w="3436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Phoned to make appointment early January to discuss insurance provision. </w:t>
            </w:r>
          </w:p>
        </w:tc>
      </w:tr>
      <w:tr w:rsidR="00840869" w:rsidRPr="00C13A51" w:rsidTr="00C13A51">
        <w:trPr>
          <w:trHeight w:val="250"/>
        </w:trPr>
        <w:tc>
          <w:tcPr>
            <w:tcW w:w="2872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11/1/2013 </w:t>
            </w:r>
          </w:p>
        </w:tc>
        <w:tc>
          <w:tcPr>
            <w:tcW w:w="2872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F2F </w:t>
            </w:r>
          </w:p>
        </w:tc>
        <w:tc>
          <w:tcPr>
            <w:tcW w:w="3436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Discussed current insurance provisions and took out additional life policy for partner Jack Brown. </w:t>
            </w:r>
          </w:p>
        </w:tc>
      </w:tr>
      <w:tr w:rsidR="00840869" w:rsidRPr="00C13A51" w:rsidTr="00C13A51">
        <w:trPr>
          <w:trHeight w:val="112"/>
        </w:trPr>
        <w:tc>
          <w:tcPr>
            <w:tcW w:w="2872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12/1/2013 </w:t>
            </w:r>
          </w:p>
        </w:tc>
        <w:tc>
          <w:tcPr>
            <w:tcW w:w="2872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proofErr w:type="spellStart"/>
            <w:r w:rsidRPr="00C13A51">
              <w:rPr>
                <w:rFonts w:ascii="Century Gothic" w:hAnsi="Century Gothic"/>
                <w:sz w:val="23"/>
                <w:szCs w:val="23"/>
              </w:rPr>
              <w:t>EMail</w:t>
            </w:r>
            <w:proofErr w:type="spellEnd"/>
            <w:r w:rsidRPr="00C13A51">
              <w:rPr>
                <w:rFonts w:ascii="Century Gothic" w:hAnsi="Century Gothic"/>
                <w:sz w:val="23"/>
                <w:szCs w:val="23"/>
              </w:rPr>
              <w:t xml:space="preserve"> </w:t>
            </w:r>
          </w:p>
        </w:tc>
        <w:tc>
          <w:tcPr>
            <w:tcW w:w="3436" w:type="dxa"/>
            <w:gridSpan w:val="2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E-mailed to let her know policy is setup. </w:t>
            </w:r>
          </w:p>
        </w:tc>
      </w:tr>
    </w:tbl>
    <w:p w:rsidR="00840869" w:rsidRPr="00C13A51" w:rsidRDefault="00840869" w:rsidP="008E1119">
      <w:pPr>
        <w:ind w:left="360"/>
        <w:rPr>
          <w:rFonts w:ascii="Century Gothic" w:hAnsi="Century Gothic"/>
          <w:szCs w:val="22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b/>
          <w:bCs/>
          <w:sz w:val="23"/>
          <w:szCs w:val="23"/>
        </w:rPr>
        <w:t xml:space="preserve">Given data model </w:t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Your lecturer will supply you with an electronic version of this database model. </w:t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noProof/>
          <w:sz w:val="23"/>
          <w:szCs w:val="23"/>
        </w:rPr>
        <w:drawing>
          <wp:inline distT="0" distB="0" distL="0" distR="0">
            <wp:extent cx="3095625" cy="203164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03" cy="203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The category field for the calls table has a list containing the following values: </w:t>
      </w:r>
    </w:p>
    <w:p w:rsidR="00840869" w:rsidRPr="00C13A51" w:rsidRDefault="00840869" w:rsidP="00840869">
      <w:pPr>
        <w:pStyle w:val="Default"/>
        <w:spacing w:after="48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Face-to-face </w:t>
      </w:r>
    </w:p>
    <w:p w:rsidR="00840869" w:rsidRPr="00C13A51" w:rsidRDefault="00840869" w:rsidP="00840869">
      <w:pPr>
        <w:pStyle w:val="Default"/>
        <w:spacing w:after="48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Telephone </w:t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 E-mail </w:t>
      </w:r>
    </w:p>
    <w:p w:rsidR="00790870" w:rsidRPr="00C13A51" w:rsidRDefault="00790870" w:rsidP="00840869">
      <w:pPr>
        <w:pStyle w:val="Default"/>
        <w:rPr>
          <w:rFonts w:ascii="Century Gothic" w:hAnsi="Century Gothic"/>
          <w:b/>
          <w:bCs/>
          <w:sz w:val="23"/>
          <w:szCs w:val="23"/>
        </w:rPr>
      </w:pPr>
      <w:bookmarkStart w:id="0" w:name="_GoBack"/>
      <w:bookmarkEnd w:id="0"/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lastRenderedPageBreak/>
        <w:t xml:space="preserve">For each activity you should include appropriate screenshots showing that you have successfully completed the activity. </w:t>
      </w:r>
    </w:p>
    <w:p w:rsidR="00790870" w:rsidRDefault="00790870" w:rsidP="00840869">
      <w:pPr>
        <w:pStyle w:val="Default"/>
        <w:rPr>
          <w:rFonts w:ascii="Century Gothic" w:hAnsi="Century Gothic"/>
          <w:sz w:val="23"/>
          <w:szCs w:val="23"/>
        </w:rPr>
      </w:pPr>
    </w:p>
    <w:p w:rsidR="00257CF3" w:rsidRDefault="00257CF3" w:rsidP="00257CF3">
      <w:pPr>
        <w:pStyle w:val="Default"/>
        <w:rPr>
          <w:rFonts w:ascii="Century Gothic" w:hAnsi="Century Gothic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sz w:val="23"/>
          <w:szCs w:val="23"/>
        </w:rPr>
        <w:t>Activity 1</w:t>
      </w:r>
    </w:p>
    <w:p w:rsidR="00257CF3" w:rsidRPr="00257CF3" w:rsidRDefault="00257CF3" w:rsidP="00257CF3">
      <w:pPr>
        <w:pStyle w:val="Default"/>
        <w:numPr>
          <w:ilvl w:val="0"/>
          <w:numId w:val="5"/>
        </w:numPr>
        <w:rPr>
          <w:rFonts w:ascii="Century Gothic" w:hAnsi="Century Gothic"/>
          <w:bCs/>
          <w:sz w:val="23"/>
          <w:szCs w:val="23"/>
        </w:rPr>
      </w:pPr>
      <w:r w:rsidRPr="00257CF3">
        <w:rPr>
          <w:rFonts w:ascii="Century Gothic" w:hAnsi="Century Gothic"/>
          <w:bCs/>
          <w:sz w:val="23"/>
          <w:szCs w:val="23"/>
        </w:rPr>
        <w:t>Design and create a form that will allow you to add details about a client and contacts, delete records and find records.</w:t>
      </w:r>
    </w:p>
    <w:p w:rsidR="00257CF3" w:rsidRPr="00257CF3" w:rsidRDefault="00257CF3" w:rsidP="00257CF3">
      <w:pPr>
        <w:pStyle w:val="Default"/>
        <w:numPr>
          <w:ilvl w:val="0"/>
          <w:numId w:val="5"/>
        </w:numPr>
        <w:rPr>
          <w:rFonts w:ascii="Century Gothic" w:hAnsi="Century Gothic"/>
          <w:sz w:val="23"/>
          <w:szCs w:val="23"/>
        </w:rPr>
      </w:pPr>
      <w:r w:rsidRPr="00257CF3">
        <w:rPr>
          <w:rFonts w:ascii="Century Gothic" w:hAnsi="Century Gothic"/>
          <w:bCs/>
          <w:sz w:val="23"/>
          <w:szCs w:val="23"/>
        </w:rPr>
        <w:t>Design and create reports that will show the data in each table and the contact details only for a specified customer.</w:t>
      </w:r>
    </w:p>
    <w:p w:rsidR="00257CF3" w:rsidRPr="00C13A51" w:rsidRDefault="00257CF3" w:rsidP="00840869">
      <w:pPr>
        <w:pStyle w:val="Default"/>
        <w:rPr>
          <w:rFonts w:ascii="Century Gothic" w:hAnsi="Century Gothic"/>
          <w:sz w:val="23"/>
          <w:szCs w:val="23"/>
        </w:rPr>
      </w:pPr>
    </w:p>
    <w:p w:rsidR="00840869" w:rsidRPr="00C13A51" w:rsidRDefault="00257CF3" w:rsidP="00840869">
      <w:pPr>
        <w:pStyle w:val="Default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b/>
          <w:bCs/>
          <w:sz w:val="23"/>
          <w:szCs w:val="23"/>
        </w:rPr>
        <w:t>Activity 2</w:t>
      </w:r>
      <w:r w:rsidR="00840869" w:rsidRPr="00C13A51">
        <w:rPr>
          <w:rFonts w:ascii="Century Gothic" w:hAnsi="Century Gothic"/>
          <w:b/>
          <w:bCs/>
          <w:sz w:val="23"/>
          <w:szCs w:val="23"/>
        </w:rPr>
        <w:t xml:space="preserve"> </w:t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>(a) Add the following</w:t>
      </w:r>
      <w:r w:rsidR="00257CF3">
        <w:rPr>
          <w:rFonts w:ascii="Century Gothic" w:hAnsi="Century Gothic"/>
          <w:sz w:val="23"/>
          <w:szCs w:val="23"/>
        </w:rPr>
        <w:t xml:space="preserve"> five clients to your database using the forms you have created.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1796"/>
        <w:gridCol w:w="1796"/>
        <w:gridCol w:w="1798"/>
      </w:tblGrid>
      <w:tr w:rsidR="00840869" w:rsidRPr="00C13A51" w:rsidTr="00790870">
        <w:trPr>
          <w:trHeight w:val="112"/>
        </w:trPr>
        <w:tc>
          <w:tcPr>
            <w:tcW w:w="1796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Name </w:t>
            </w:r>
          </w:p>
        </w:tc>
        <w:tc>
          <w:tcPr>
            <w:tcW w:w="1796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Sarah Campbell </w:t>
            </w:r>
          </w:p>
        </w:tc>
        <w:tc>
          <w:tcPr>
            <w:tcW w:w="1796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Home phone </w:t>
            </w:r>
          </w:p>
        </w:tc>
        <w:tc>
          <w:tcPr>
            <w:tcW w:w="179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0141 111111 </w:t>
            </w:r>
          </w:p>
        </w:tc>
      </w:tr>
      <w:tr w:rsidR="00840869" w:rsidRPr="00C13A51" w:rsidTr="00790870">
        <w:trPr>
          <w:trHeight w:val="389"/>
        </w:trPr>
        <w:tc>
          <w:tcPr>
            <w:tcW w:w="1796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Address </w:t>
            </w:r>
          </w:p>
        </w:tc>
        <w:tc>
          <w:tcPr>
            <w:tcW w:w="1796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100 Main Street </w:t>
            </w:r>
          </w:p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proofErr w:type="spellStart"/>
            <w:r w:rsidRPr="00C13A51">
              <w:rPr>
                <w:rFonts w:ascii="Century Gothic" w:hAnsi="Century Gothic"/>
                <w:sz w:val="23"/>
                <w:szCs w:val="23"/>
              </w:rPr>
              <w:t>Hyndland</w:t>
            </w:r>
            <w:proofErr w:type="spellEnd"/>
            <w:r w:rsidRPr="00C13A51">
              <w:rPr>
                <w:rFonts w:ascii="Century Gothic" w:hAnsi="Century Gothic"/>
                <w:sz w:val="23"/>
                <w:szCs w:val="23"/>
              </w:rPr>
              <w:t xml:space="preserve"> </w:t>
            </w:r>
          </w:p>
        </w:tc>
        <w:tc>
          <w:tcPr>
            <w:tcW w:w="1796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Mobile phone </w:t>
            </w:r>
          </w:p>
        </w:tc>
        <w:tc>
          <w:tcPr>
            <w:tcW w:w="179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0746 123456 </w:t>
            </w:r>
          </w:p>
        </w:tc>
      </w:tr>
      <w:tr w:rsidR="00840869" w:rsidRPr="00C13A51" w:rsidTr="00790870">
        <w:trPr>
          <w:trHeight w:val="112"/>
        </w:trPr>
        <w:tc>
          <w:tcPr>
            <w:tcW w:w="7186" w:type="dxa"/>
            <w:gridSpan w:val="4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E-mail </w:t>
            </w:r>
            <w:r w:rsidRPr="00C13A51">
              <w:rPr>
                <w:rFonts w:ascii="Century Gothic" w:hAnsi="Century Gothic"/>
                <w:sz w:val="23"/>
                <w:szCs w:val="23"/>
              </w:rPr>
              <w:t xml:space="preserve">sarah@campbell.co.uk </w:t>
            </w:r>
          </w:p>
        </w:tc>
      </w:tr>
      <w:tr w:rsidR="00840869" w:rsidRPr="00C13A51" w:rsidTr="00790870">
        <w:trPr>
          <w:trHeight w:val="112"/>
        </w:trPr>
        <w:tc>
          <w:tcPr>
            <w:tcW w:w="1796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City </w:t>
            </w:r>
          </w:p>
        </w:tc>
        <w:tc>
          <w:tcPr>
            <w:tcW w:w="1796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Glasgow </w:t>
            </w:r>
          </w:p>
        </w:tc>
        <w:tc>
          <w:tcPr>
            <w:tcW w:w="1796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Postcode </w:t>
            </w:r>
          </w:p>
        </w:tc>
        <w:tc>
          <w:tcPr>
            <w:tcW w:w="179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G1 ABC </w:t>
            </w:r>
          </w:p>
        </w:tc>
      </w:tr>
    </w:tbl>
    <w:p w:rsidR="00840869" w:rsidRPr="00C13A51" w:rsidRDefault="00840869" w:rsidP="00840869">
      <w:pPr>
        <w:pStyle w:val="Default"/>
        <w:rPr>
          <w:rFonts w:ascii="Century Gothic" w:hAnsi="Century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1778"/>
        <w:gridCol w:w="1778"/>
        <w:gridCol w:w="1781"/>
      </w:tblGrid>
      <w:tr w:rsidR="00840869" w:rsidRPr="00C13A51" w:rsidTr="00790870">
        <w:trPr>
          <w:trHeight w:val="112"/>
        </w:trPr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Name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Charlie Brown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Home phone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0141 123456 </w:t>
            </w:r>
          </w:p>
        </w:tc>
      </w:tr>
      <w:tr w:rsidR="00840869" w:rsidRPr="00C13A51" w:rsidTr="00790870">
        <w:trPr>
          <w:trHeight w:val="389"/>
        </w:trPr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Address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12 Kelvin Street </w:t>
            </w:r>
          </w:p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proofErr w:type="spellStart"/>
            <w:r w:rsidRPr="00C13A51">
              <w:rPr>
                <w:rFonts w:ascii="Century Gothic" w:hAnsi="Century Gothic"/>
                <w:sz w:val="23"/>
                <w:szCs w:val="23"/>
              </w:rPr>
              <w:t>Hyndland</w:t>
            </w:r>
            <w:proofErr w:type="spellEnd"/>
            <w:r w:rsidRPr="00C13A51">
              <w:rPr>
                <w:rFonts w:ascii="Century Gothic" w:hAnsi="Century Gothic"/>
                <w:sz w:val="23"/>
                <w:szCs w:val="23"/>
              </w:rPr>
              <w:t xml:space="preserve">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Mobile phone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0746 111111 </w:t>
            </w:r>
          </w:p>
        </w:tc>
      </w:tr>
      <w:tr w:rsidR="00840869" w:rsidRPr="00C13A51" w:rsidTr="00790870">
        <w:trPr>
          <w:trHeight w:val="112"/>
        </w:trPr>
        <w:tc>
          <w:tcPr>
            <w:tcW w:w="7115" w:type="dxa"/>
            <w:gridSpan w:val="4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E-mail </w:t>
            </w:r>
            <w:r w:rsidRPr="00C13A51">
              <w:rPr>
                <w:rFonts w:ascii="Century Gothic" w:hAnsi="Century Gothic"/>
                <w:sz w:val="23"/>
                <w:szCs w:val="23"/>
              </w:rPr>
              <w:t xml:space="preserve">charlie@brown.co.uk </w:t>
            </w:r>
          </w:p>
        </w:tc>
      </w:tr>
      <w:tr w:rsidR="00840869" w:rsidRPr="00C13A51" w:rsidTr="00790870">
        <w:trPr>
          <w:trHeight w:val="112"/>
        </w:trPr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City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Glasgow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Postcode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G1 DEF </w:t>
            </w:r>
          </w:p>
        </w:tc>
      </w:tr>
    </w:tbl>
    <w:p w:rsidR="00840869" w:rsidRPr="00C13A51" w:rsidRDefault="00840869" w:rsidP="00840869">
      <w:pPr>
        <w:pStyle w:val="Default"/>
        <w:rPr>
          <w:rFonts w:ascii="Century Gothic" w:hAnsi="Century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1778"/>
        <w:gridCol w:w="1778"/>
        <w:gridCol w:w="1781"/>
      </w:tblGrid>
      <w:tr w:rsidR="00840869" w:rsidRPr="00C13A51" w:rsidTr="00790870">
        <w:trPr>
          <w:trHeight w:val="112"/>
        </w:trPr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Name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Aran Lee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Home phone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0131 111111 </w:t>
            </w:r>
          </w:p>
        </w:tc>
      </w:tr>
      <w:tr w:rsidR="00840869" w:rsidRPr="00C13A51" w:rsidTr="00790870">
        <w:trPr>
          <w:trHeight w:val="389"/>
        </w:trPr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Address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100 Main Street </w:t>
            </w:r>
          </w:p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proofErr w:type="spellStart"/>
            <w:r w:rsidRPr="00C13A51">
              <w:rPr>
                <w:rFonts w:ascii="Century Gothic" w:hAnsi="Century Gothic"/>
                <w:sz w:val="23"/>
                <w:szCs w:val="23"/>
              </w:rPr>
              <w:t>Muirhouse</w:t>
            </w:r>
            <w:proofErr w:type="spellEnd"/>
            <w:r w:rsidRPr="00C13A51">
              <w:rPr>
                <w:rFonts w:ascii="Century Gothic" w:hAnsi="Century Gothic"/>
                <w:sz w:val="23"/>
                <w:szCs w:val="23"/>
              </w:rPr>
              <w:t xml:space="preserve">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Mobile phone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0743 123456 </w:t>
            </w:r>
          </w:p>
        </w:tc>
      </w:tr>
      <w:tr w:rsidR="00840869" w:rsidRPr="00C13A51" w:rsidTr="00790870">
        <w:trPr>
          <w:trHeight w:val="112"/>
        </w:trPr>
        <w:tc>
          <w:tcPr>
            <w:tcW w:w="7115" w:type="dxa"/>
            <w:gridSpan w:val="4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E-mail </w:t>
            </w:r>
            <w:r w:rsidRPr="00C13A51">
              <w:rPr>
                <w:rFonts w:ascii="Century Gothic" w:hAnsi="Century Gothic"/>
                <w:sz w:val="23"/>
                <w:szCs w:val="23"/>
              </w:rPr>
              <w:t xml:space="preserve">aran@scotland.co.uk </w:t>
            </w:r>
          </w:p>
        </w:tc>
      </w:tr>
      <w:tr w:rsidR="00840869" w:rsidRPr="00C13A51" w:rsidTr="00790870">
        <w:trPr>
          <w:trHeight w:val="112"/>
        </w:trPr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City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Edinburgh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Postcode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EH11 ABC </w:t>
            </w:r>
          </w:p>
        </w:tc>
      </w:tr>
    </w:tbl>
    <w:p w:rsidR="00840869" w:rsidRPr="00C13A51" w:rsidRDefault="00840869" w:rsidP="00840869">
      <w:pPr>
        <w:pStyle w:val="Default"/>
        <w:rPr>
          <w:rFonts w:ascii="Century Gothic" w:hAnsi="Century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1778"/>
        <w:gridCol w:w="1778"/>
        <w:gridCol w:w="1781"/>
      </w:tblGrid>
      <w:tr w:rsidR="00840869" w:rsidRPr="00C13A51" w:rsidTr="00790870">
        <w:trPr>
          <w:trHeight w:val="112"/>
        </w:trPr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Name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Barak Ali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Home phone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0131 654321 </w:t>
            </w:r>
          </w:p>
        </w:tc>
      </w:tr>
      <w:tr w:rsidR="00840869" w:rsidRPr="00C13A51" w:rsidTr="00790870">
        <w:trPr>
          <w:trHeight w:val="389"/>
        </w:trPr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Address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8 Leith Street </w:t>
            </w:r>
          </w:p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Leith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Mobile phone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0747 123456 </w:t>
            </w:r>
          </w:p>
        </w:tc>
      </w:tr>
      <w:tr w:rsidR="00840869" w:rsidRPr="00C13A51" w:rsidTr="00790870">
        <w:trPr>
          <w:trHeight w:val="112"/>
        </w:trPr>
        <w:tc>
          <w:tcPr>
            <w:tcW w:w="7115" w:type="dxa"/>
            <w:gridSpan w:val="4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E-mail </w:t>
            </w:r>
            <w:r w:rsidRPr="00C13A51">
              <w:rPr>
                <w:rFonts w:ascii="Century Gothic" w:hAnsi="Century Gothic"/>
                <w:sz w:val="23"/>
                <w:szCs w:val="23"/>
              </w:rPr>
              <w:t xml:space="preserve">barak@obama.co.uk </w:t>
            </w:r>
          </w:p>
        </w:tc>
      </w:tr>
      <w:tr w:rsidR="00840869" w:rsidRPr="00C13A51" w:rsidTr="00790870">
        <w:trPr>
          <w:trHeight w:val="112"/>
        </w:trPr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City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Edinburgh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Postcode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EH12 ABC </w:t>
            </w:r>
          </w:p>
        </w:tc>
      </w:tr>
    </w:tbl>
    <w:p w:rsidR="00840869" w:rsidRPr="00C13A51" w:rsidRDefault="00840869" w:rsidP="00840869">
      <w:pPr>
        <w:pStyle w:val="Default"/>
        <w:rPr>
          <w:rFonts w:ascii="Century Gothic" w:hAnsi="Century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1778"/>
        <w:gridCol w:w="1778"/>
        <w:gridCol w:w="1781"/>
      </w:tblGrid>
      <w:tr w:rsidR="00840869" w:rsidRPr="00C13A51" w:rsidTr="00790870">
        <w:trPr>
          <w:trHeight w:val="112"/>
        </w:trPr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Name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Jane Mackenzie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Home phone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0131 111111 </w:t>
            </w:r>
          </w:p>
        </w:tc>
      </w:tr>
      <w:tr w:rsidR="00840869" w:rsidRPr="00C13A51" w:rsidTr="00790870">
        <w:trPr>
          <w:trHeight w:val="390"/>
        </w:trPr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Address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12 Main Street </w:t>
            </w:r>
          </w:p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Leith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Mobile phone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0746 123456 </w:t>
            </w:r>
          </w:p>
        </w:tc>
      </w:tr>
      <w:tr w:rsidR="00840869" w:rsidRPr="00C13A51" w:rsidTr="00790870">
        <w:trPr>
          <w:trHeight w:val="112"/>
        </w:trPr>
        <w:tc>
          <w:tcPr>
            <w:tcW w:w="7115" w:type="dxa"/>
            <w:gridSpan w:val="4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E-mail </w:t>
            </w:r>
            <w:r w:rsidRPr="00C13A51">
              <w:rPr>
                <w:rFonts w:ascii="Century Gothic" w:hAnsi="Century Gothic"/>
                <w:sz w:val="23"/>
                <w:szCs w:val="23"/>
              </w:rPr>
              <w:t xml:space="preserve">jane@scotland.co.uk </w:t>
            </w:r>
          </w:p>
        </w:tc>
      </w:tr>
      <w:tr w:rsidR="00840869" w:rsidRPr="00C13A51" w:rsidTr="00790870">
        <w:trPr>
          <w:trHeight w:val="112"/>
        </w:trPr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City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Edinburgh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Postcode </w:t>
            </w:r>
          </w:p>
        </w:tc>
        <w:tc>
          <w:tcPr>
            <w:tcW w:w="1778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EH12 DEF </w:t>
            </w:r>
          </w:p>
        </w:tc>
      </w:tr>
    </w:tbl>
    <w:p w:rsidR="00840869" w:rsidRPr="00C13A51" w:rsidRDefault="00840869" w:rsidP="00840869">
      <w:pPr>
        <w:pStyle w:val="Default"/>
        <w:rPr>
          <w:rFonts w:ascii="Century Gothic" w:hAnsi="Century Gothic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(b) Insert a screenshot showing that the data has been added correctly (use the report showing all customers) </w:t>
      </w:r>
    </w:p>
    <w:p w:rsidR="00840869" w:rsidRPr="00C13A51" w:rsidRDefault="00840869" w:rsidP="00840869">
      <w:pPr>
        <w:pStyle w:val="Default"/>
        <w:rPr>
          <w:rFonts w:ascii="Century Gothic" w:hAnsi="Century Gothic"/>
        </w:rPr>
      </w:pPr>
    </w:p>
    <w:p w:rsidR="00257CF3" w:rsidRDefault="00257CF3" w:rsidP="00840869">
      <w:pPr>
        <w:pStyle w:val="Default"/>
        <w:rPr>
          <w:rFonts w:ascii="Century Gothic" w:hAnsi="Century Gothic"/>
          <w:b/>
          <w:bCs/>
          <w:sz w:val="23"/>
          <w:szCs w:val="23"/>
        </w:rPr>
      </w:pPr>
    </w:p>
    <w:p w:rsidR="00840869" w:rsidRPr="00C13A51" w:rsidRDefault="00257CF3" w:rsidP="00840869">
      <w:pPr>
        <w:pStyle w:val="Default"/>
        <w:rPr>
          <w:rFonts w:ascii="Century Gothic" w:hAnsi="Century Gothic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sz w:val="23"/>
          <w:szCs w:val="23"/>
        </w:rPr>
        <w:lastRenderedPageBreak/>
        <w:t>Activity 3</w:t>
      </w:r>
    </w:p>
    <w:p w:rsidR="00790870" w:rsidRPr="00C13A51" w:rsidRDefault="00790870" w:rsidP="00840869">
      <w:pPr>
        <w:pStyle w:val="Default"/>
        <w:rPr>
          <w:rFonts w:ascii="Century Gothic" w:hAnsi="Century Gothic"/>
          <w:sz w:val="23"/>
          <w:szCs w:val="23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(a) Delete the client record for Barak Ali. </w:t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(b) Change the mobile number for Jane Mackenzie from 0746 123456 to 0741 654321. </w:t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(c) Insert a screenshot showing that the data has been removed and edited correctly (use the report showing all customers). </w:t>
      </w:r>
    </w:p>
    <w:p w:rsidR="00840869" w:rsidRPr="00C13A51" w:rsidRDefault="00840869" w:rsidP="00840869">
      <w:pPr>
        <w:pStyle w:val="Default"/>
        <w:rPr>
          <w:rFonts w:ascii="Century Gothic" w:hAnsi="Century Gothic"/>
        </w:rPr>
      </w:pPr>
    </w:p>
    <w:p w:rsidR="00840869" w:rsidRPr="00C13A51" w:rsidRDefault="00257CF3" w:rsidP="00840869">
      <w:pPr>
        <w:pStyle w:val="Default"/>
        <w:rPr>
          <w:rFonts w:ascii="Century Gothic" w:hAnsi="Century Gothic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sz w:val="23"/>
          <w:szCs w:val="23"/>
        </w:rPr>
        <w:t>Activity 4</w:t>
      </w:r>
      <w:r w:rsidR="00840869" w:rsidRPr="00C13A51">
        <w:rPr>
          <w:rFonts w:ascii="Century Gothic" w:hAnsi="Century Gothic"/>
          <w:b/>
          <w:bCs/>
          <w:sz w:val="23"/>
          <w:szCs w:val="23"/>
        </w:rPr>
        <w:t xml:space="preserve"> </w:t>
      </w:r>
    </w:p>
    <w:p w:rsidR="00790870" w:rsidRPr="00C13A51" w:rsidRDefault="00790870" w:rsidP="00840869">
      <w:pPr>
        <w:pStyle w:val="Default"/>
        <w:rPr>
          <w:rFonts w:ascii="Century Gothic" w:hAnsi="Century Gothic"/>
          <w:sz w:val="23"/>
          <w:szCs w:val="23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(a) Add the </w:t>
      </w:r>
      <w:r w:rsidR="00257CF3">
        <w:rPr>
          <w:rFonts w:ascii="Century Gothic" w:hAnsi="Century Gothic"/>
          <w:sz w:val="23"/>
          <w:szCs w:val="23"/>
        </w:rPr>
        <w:t>following contact call records using the form that you have created.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5"/>
        <w:gridCol w:w="2175"/>
        <w:gridCol w:w="2175"/>
        <w:gridCol w:w="2175"/>
      </w:tblGrid>
      <w:tr w:rsidR="00840869" w:rsidRPr="00C13A51" w:rsidTr="00790870">
        <w:trPr>
          <w:trHeight w:val="112"/>
        </w:trPr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Customer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Date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Category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Description </w:t>
            </w:r>
          </w:p>
        </w:tc>
      </w:tr>
      <w:tr w:rsidR="00840869" w:rsidRPr="00C13A51" w:rsidTr="00790870">
        <w:trPr>
          <w:trHeight w:val="250"/>
        </w:trPr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Aran Lee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12/12/2012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Telephone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Arranged meeting for 11/1/2013 to discuss policies. </w:t>
            </w:r>
          </w:p>
        </w:tc>
      </w:tr>
      <w:tr w:rsidR="00840869" w:rsidRPr="00C13A51" w:rsidTr="00790870">
        <w:trPr>
          <w:trHeight w:val="250"/>
        </w:trPr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Aran Lee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11/1/2013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Face-to- face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Client wanted new life policy </w:t>
            </w:r>
          </w:p>
        </w:tc>
      </w:tr>
      <w:tr w:rsidR="00840869" w:rsidRPr="00C13A51" w:rsidTr="00790870">
        <w:trPr>
          <w:trHeight w:val="112"/>
        </w:trPr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Aran Lee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14/1/2013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E-mail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Let client know policy has been accepted. </w:t>
            </w:r>
          </w:p>
        </w:tc>
      </w:tr>
      <w:tr w:rsidR="00840869" w:rsidRPr="00C13A51" w:rsidTr="00790870">
        <w:trPr>
          <w:trHeight w:val="250"/>
        </w:trPr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Charlie Brown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12/12/2012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Telephone </w:t>
            </w:r>
          </w:p>
        </w:tc>
        <w:tc>
          <w:tcPr>
            <w:tcW w:w="2175" w:type="dxa"/>
          </w:tcPr>
          <w:p w:rsidR="00840869" w:rsidRPr="00C13A51" w:rsidRDefault="00840869">
            <w:pPr>
              <w:pStyle w:val="Default"/>
              <w:rPr>
                <w:rFonts w:ascii="Century Gothic" w:hAnsi="Century Gothic"/>
                <w:sz w:val="23"/>
                <w:szCs w:val="23"/>
              </w:rPr>
            </w:pPr>
            <w:r w:rsidRPr="00C13A51">
              <w:rPr>
                <w:rFonts w:ascii="Century Gothic" w:hAnsi="Century Gothic"/>
                <w:sz w:val="23"/>
                <w:szCs w:val="23"/>
              </w:rPr>
              <w:t xml:space="preserve">Unsuccessfully tried to make appointment to discuss policies. </w:t>
            </w:r>
          </w:p>
        </w:tc>
      </w:tr>
    </w:tbl>
    <w:p w:rsidR="00840869" w:rsidRPr="00C13A51" w:rsidRDefault="00840869" w:rsidP="00840869">
      <w:pPr>
        <w:pStyle w:val="Default"/>
        <w:rPr>
          <w:rFonts w:ascii="Century Gothic" w:hAnsi="Century Gothic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(b) Find and display the contact call records for Aran Lee. </w:t>
      </w: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</w:p>
    <w:p w:rsidR="00840869" w:rsidRPr="00C13A51" w:rsidRDefault="00840869" w:rsidP="00840869">
      <w:pPr>
        <w:pStyle w:val="Default"/>
        <w:rPr>
          <w:rFonts w:ascii="Century Gothic" w:hAnsi="Century Gothic"/>
          <w:sz w:val="23"/>
          <w:szCs w:val="23"/>
        </w:rPr>
      </w:pPr>
      <w:r w:rsidRPr="00C13A51">
        <w:rPr>
          <w:rFonts w:ascii="Century Gothic" w:hAnsi="Century Gothic"/>
          <w:sz w:val="23"/>
          <w:szCs w:val="23"/>
        </w:rPr>
        <w:t xml:space="preserve">(c) Insert a screenshot showing all of the call records for Aran Lee (use the report showing the contact records for a specific customer). </w:t>
      </w:r>
    </w:p>
    <w:p w:rsidR="00840869" w:rsidRPr="00C13A51" w:rsidRDefault="00840869" w:rsidP="00840869">
      <w:pPr>
        <w:pStyle w:val="Default"/>
        <w:rPr>
          <w:rFonts w:ascii="Century Gothic" w:hAnsi="Century Gothic"/>
        </w:rPr>
      </w:pPr>
    </w:p>
    <w:sectPr w:rsidR="00840869" w:rsidRPr="00C13A51" w:rsidSect="00DD0CB1">
      <w:headerReference w:type="default" r:id="rId8"/>
      <w:footerReference w:type="default" r:id="rId9"/>
      <w:pgSz w:w="11909" w:h="16834" w:code="9"/>
      <w:pgMar w:top="567" w:right="1418" w:bottom="567" w:left="1418" w:header="431" w:footer="43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7AE" w:rsidRDefault="009117AE">
      <w:r>
        <w:separator/>
      </w:r>
    </w:p>
  </w:endnote>
  <w:endnote w:type="continuationSeparator" w:id="0">
    <w:p w:rsidR="009117AE" w:rsidRDefault="00911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6A8" w:rsidRPr="009333A3" w:rsidRDefault="00B874E8">
    <w:pPr>
      <w:pStyle w:val="Footer"/>
      <w:pBdr>
        <w:top w:val="single" w:sz="4" w:space="1" w:color="auto"/>
      </w:pBdr>
      <w:tabs>
        <w:tab w:val="clear" w:pos="8306"/>
        <w:tab w:val="right" w:pos="8820"/>
      </w:tabs>
      <w:rPr>
        <w:b/>
        <w:sz w:val="24"/>
        <w:szCs w:val="24"/>
      </w:rPr>
    </w:pPr>
    <w:r>
      <w:rPr>
        <w:b/>
        <w:sz w:val="24"/>
        <w:szCs w:val="24"/>
      </w:rPr>
      <w:fldChar w:fldCharType="begin"/>
    </w:r>
    <w:r w:rsidR="00A376A8">
      <w:rPr>
        <w:b/>
        <w:sz w:val="24"/>
        <w:szCs w:val="24"/>
      </w:rPr>
      <w:instrText xml:space="preserve"> DATE \@ "dd/MM/yyyy" </w:instrText>
    </w:r>
    <w:r>
      <w:rPr>
        <w:b/>
        <w:sz w:val="24"/>
        <w:szCs w:val="24"/>
      </w:rPr>
      <w:fldChar w:fldCharType="separate"/>
    </w:r>
    <w:r w:rsidR="00257CF3">
      <w:rPr>
        <w:b/>
        <w:noProof/>
        <w:sz w:val="24"/>
        <w:szCs w:val="24"/>
      </w:rPr>
      <w:t>19/02/2015</w:t>
    </w:r>
    <w:r>
      <w:rPr>
        <w:b/>
        <w:sz w:val="24"/>
        <w:szCs w:val="24"/>
      </w:rPr>
      <w:fldChar w:fldCharType="end"/>
    </w:r>
    <w:r w:rsidR="00A376A8">
      <w:rPr>
        <w:b/>
        <w:sz w:val="24"/>
        <w:szCs w:val="24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7AE" w:rsidRDefault="009117AE">
      <w:r>
        <w:separator/>
      </w:r>
    </w:p>
  </w:footnote>
  <w:footnote w:type="continuationSeparator" w:id="0">
    <w:p w:rsidR="009117AE" w:rsidRDefault="00911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6A8" w:rsidRPr="008A6417" w:rsidRDefault="008A6417" w:rsidP="008A6417">
    <w:pPr>
      <w:pStyle w:val="Header"/>
      <w:pBdr>
        <w:bottom w:val="single" w:sz="4" w:space="1" w:color="auto"/>
      </w:pBdr>
      <w:jc w:val="center"/>
      <w:rPr>
        <w:rFonts w:ascii="Century Gothic" w:hAnsi="Century Gothic" w:cs="Arial"/>
        <w:b/>
        <w:sz w:val="24"/>
        <w:szCs w:val="24"/>
      </w:rPr>
    </w:pPr>
    <w:r>
      <w:rPr>
        <w:rFonts w:ascii="Century Gothic" w:hAnsi="Century Gothic" w:cs="Arial"/>
        <w:b/>
        <w:sz w:val="24"/>
        <w:szCs w:val="24"/>
      </w:rPr>
      <w:t>Assessment                                       DV6E 34 Database Design Fundamentals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2709"/>
    <w:multiLevelType w:val="hybridMultilevel"/>
    <w:tmpl w:val="5BC4082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EB011B"/>
    <w:multiLevelType w:val="hybridMultilevel"/>
    <w:tmpl w:val="2384024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AC6C4E"/>
    <w:multiLevelType w:val="hybridMultilevel"/>
    <w:tmpl w:val="2BFA906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0E11E6D"/>
    <w:multiLevelType w:val="hybridMultilevel"/>
    <w:tmpl w:val="C250F9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309CE"/>
    <w:multiLevelType w:val="hybridMultilevel"/>
    <w:tmpl w:val="8E222C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AD"/>
    <w:rsid w:val="00091015"/>
    <w:rsid w:val="00092052"/>
    <w:rsid w:val="00123913"/>
    <w:rsid w:val="00164034"/>
    <w:rsid w:val="00167C27"/>
    <w:rsid w:val="001D6BDD"/>
    <w:rsid w:val="00222BFA"/>
    <w:rsid w:val="00257CF3"/>
    <w:rsid w:val="002B369D"/>
    <w:rsid w:val="002C1870"/>
    <w:rsid w:val="00342B9B"/>
    <w:rsid w:val="00377CCE"/>
    <w:rsid w:val="003D5C91"/>
    <w:rsid w:val="00407D78"/>
    <w:rsid w:val="00473677"/>
    <w:rsid w:val="00477D33"/>
    <w:rsid w:val="004E7E3E"/>
    <w:rsid w:val="00500E4A"/>
    <w:rsid w:val="00582C5A"/>
    <w:rsid w:val="005B40AE"/>
    <w:rsid w:val="006535B9"/>
    <w:rsid w:val="006A7608"/>
    <w:rsid w:val="006C4E91"/>
    <w:rsid w:val="0070519C"/>
    <w:rsid w:val="00790870"/>
    <w:rsid w:val="007C47DE"/>
    <w:rsid w:val="00840869"/>
    <w:rsid w:val="00882DB4"/>
    <w:rsid w:val="00886594"/>
    <w:rsid w:val="008A6417"/>
    <w:rsid w:val="008A706F"/>
    <w:rsid w:val="008E1119"/>
    <w:rsid w:val="009117AE"/>
    <w:rsid w:val="009E4799"/>
    <w:rsid w:val="00A376A8"/>
    <w:rsid w:val="00A40DC2"/>
    <w:rsid w:val="00AB401C"/>
    <w:rsid w:val="00AF3C63"/>
    <w:rsid w:val="00B80C4D"/>
    <w:rsid w:val="00B874E8"/>
    <w:rsid w:val="00BA68D9"/>
    <w:rsid w:val="00C13A51"/>
    <w:rsid w:val="00C7542A"/>
    <w:rsid w:val="00CC5EA5"/>
    <w:rsid w:val="00CD785D"/>
    <w:rsid w:val="00D32EB7"/>
    <w:rsid w:val="00D40F20"/>
    <w:rsid w:val="00D554AD"/>
    <w:rsid w:val="00D772FA"/>
    <w:rsid w:val="00DD0CB1"/>
    <w:rsid w:val="00DE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B04DB8-C943-4B2F-80D0-9BC53BF0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CB1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DD0C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DD0C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D0CB1"/>
    <w:rPr>
      <w:rFonts w:ascii="CG Omega" w:hAnsi="CG Omega"/>
      <w:snapToGrid w:val="0"/>
      <w:color w:val="000000"/>
      <w:sz w:val="24"/>
    </w:rPr>
  </w:style>
  <w:style w:type="paragraph" w:customStyle="1" w:styleId="TableText">
    <w:name w:val="Table Text"/>
    <w:rsid w:val="00DD0CB1"/>
    <w:rPr>
      <w:rFonts w:ascii="CG Omega" w:hAnsi="CG Omega"/>
      <w:snapToGrid w:val="0"/>
      <w:color w:val="000000"/>
      <w:sz w:val="24"/>
      <w:lang w:eastAsia="en-US"/>
    </w:rPr>
  </w:style>
  <w:style w:type="paragraph" w:styleId="Header">
    <w:name w:val="header"/>
    <w:basedOn w:val="Normal"/>
    <w:link w:val="HeaderChar"/>
    <w:uiPriority w:val="99"/>
    <w:rsid w:val="00DD0CB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D0C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D0CB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DD0CB1"/>
  </w:style>
  <w:style w:type="table" w:styleId="TableGrid">
    <w:name w:val="Table Grid"/>
    <w:basedOn w:val="TableNormal"/>
    <w:rsid w:val="00377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11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7542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A6417"/>
    <w:rPr>
      <w:rFonts w:ascii="Arial" w:hAnsi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COVE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TEMPLATE</Template>
  <TotalTime>1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</vt:lpstr>
    </vt:vector>
  </TitlesOfParts>
  <Company>Aberdeen College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</dc:title>
  <dc:creator>User</dc:creator>
  <cp:lastModifiedBy>NORTON CAROLINE</cp:lastModifiedBy>
  <cp:revision>2</cp:revision>
  <cp:lastPrinted>2007-03-19T11:46:00Z</cp:lastPrinted>
  <dcterms:created xsi:type="dcterms:W3CDTF">2015-02-19T10:42:00Z</dcterms:created>
  <dcterms:modified xsi:type="dcterms:W3CDTF">2015-02-19T10:42:00Z</dcterms:modified>
</cp:coreProperties>
</file>